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2DA" w:rsidRDefault="00CF32DA" w:rsidP="00CF32DA">
      <w:pPr>
        <w:jc w:val="center"/>
        <w:rPr>
          <w:rFonts w:ascii="Garamond" w:hAnsi="Garamond"/>
          <w:b/>
          <w:sz w:val="56"/>
          <w:szCs w:val="56"/>
        </w:rPr>
      </w:pPr>
    </w:p>
    <w:p w:rsidR="00CF32DA" w:rsidRDefault="00CF32DA" w:rsidP="00CF32DA">
      <w:pPr>
        <w:jc w:val="center"/>
        <w:rPr>
          <w:rFonts w:ascii="Garamond" w:hAnsi="Garamond"/>
          <w:b/>
          <w:sz w:val="56"/>
          <w:szCs w:val="56"/>
        </w:rPr>
      </w:pPr>
    </w:p>
    <w:p w:rsidR="00CF32DA" w:rsidRPr="00F4147B" w:rsidRDefault="00CF32DA" w:rsidP="00CF32DA">
      <w:pPr>
        <w:jc w:val="center"/>
        <w:rPr>
          <w:rFonts w:ascii="Garamond" w:hAnsi="Garamond"/>
          <w:b/>
          <w:sz w:val="72"/>
          <w:szCs w:val="72"/>
        </w:rPr>
      </w:pPr>
      <w:r>
        <w:rPr>
          <w:rFonts w:ascii="Garamond" w:hAnsi="Garamond"/>
          <w:b/>
          <w:sz w:val="56"/>
          <w:szCs w:val="56"/>
        </w:rPr>
        <w:t xml:space="preserve">     </w:t>
      </w:r>
      <w:r w:rsidRPr="00F4147B">
        <w:rPr>
          <w:rFonts w:ascii="Garamond" w:hAnsi="Garamond"/>
          <w:b/>
          <w:sz w:val="72"/>
          <w:szCs w:val="72"/>
        </w:rPr>
        <w:t>Pipeline in a flow network</w:t>
      </w:r>
    </w:p>
    <w:p w:rsidR="00CF32DA" w:rsidRPr="00F4147B" w:rsidRDefault="00CF32DA" w:rsidP="00CF32DA">
      <w:pPr>
        <w:jc w:val="center"/>
        <w:rPr>
          <w:rFonts w:ascii="Garamond" w:hAnsi="Garamond"/>
          <w:b/>
          <w:sz w:val="56"/>
          <w:szCs w:val="56"/>
        </w:rPr>
      </w:pPr>
      <w:r w:rsidRPr="00F4147B">
        <w:rPr>
          <w:rFonts w:ascii="Garamond" w:hAnsi="Garamond"/>
          <w:b/>
          <w:sz w:val="56"/>
          <w:szCs w:val="56"/>
        </w:rPr>
        <w:t>Submitted to:</w:t>
      </w:r>
    </w:p>
    <w:p w:rsidR="00CF32DA" w:rsidRDefault="00CF32DA" w:rsidP="00CF32DA">
      <w:pPr>
        <w:rPr>
          <w:rFonts w:ascii="Garamond" w:hAnsi="Garamond"/>
        </w:rPr>
      </w:pPr>
      <w:r>
        <w:rPr>
          <w:rFonts w:ascii="Garamond" w:hAnsi="Garamond"/>
          <w:b/>
          <w:sz w:val="40"/>
          <w:szCs w:val="40"/>
        </w:rPr>
        <w:t xml:space="preserve">           </w:t>
      </w:r>
      <w:r w:rsidR="00F62766">
        <w:rPr>
          <w:rFonts w:ascii="Garamond" w:hAnsi="Garamond"/>
          <w:b/>
          <w:sz w:val="40"/>
          <w:szCs w:val="40"/>
        </w:rPr>
        <w:t xml:space="preserve">                              </w:t>
      </w:r>
      <w:r w:rsidRPr="00CF32DA">
        <w:rPr>
          <w:rFonts w:ascii="Times New Roman" w:hAnsi="Times New Roman" w:cs="Times New Roman"/>
        </w:rPr>
        <w:t>Mr</w:t>
      </w:r>
      <w:r w:rsidR="00F62766">
        <w:rPr>
          <w:rFonts w:ascii="Garamond" w:hAnsi="Garamond"/>
        </w:rPr>
        <w:t>.Ravelo Sanchez Jesus</w:t>
      </w: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CF32DA" w:rsidRPr="00CF32DA" w:rsidRDefault="00CF32DA" w:rsidP="00CF32DA">
      <w:pPr>
        <w:jc w:val="center"/>
        <w:rPr>
          <w:rFonts w:ascii="Times New Roman" w:hAnsi="Times New Roman" w:cs="Times New Roman"/>
        </w:rPr>
      </w:pPr>
      <w:r>
        <w:rPr>
          <w:rFonts w:ascii="Times New Roman" w:hAnsi="Times New Roman" w:cs="Times New Roman"/>
        </w:rPr>
        <w:t xml:space="preserve"> </w:t>
      </w:r>
      <w:r w:rsidRPr="00CF32DA">
        <w:rPr>
          <w:rFonts w:ascii="Times New Roman" w:hAnsi="Times New Roman" w:cs="Times New Roman"/>
        </w:rPr>
        <w:t>Armin Roshan</w:t>
      </w:r>
    </w:p>
    <w:p w:rsidR="00CF32DA" w:rsidRDefault="00CF32DA" w:rsidP="00CF32DA">
      <w:pPr>
        <w:tabs>
          <w:tab w:val="left" w:pos="5265"/>
        </w:tabs>
        <w:rPr>
          <w:rFonts w:ascii="Times New Roman" w:hAnsi="Times New Roman" w:cs="Times New Roman"/>
        </w:rPr>
      </w:pPr>
      <w:r>
        <w:rPr>
          <w:rFonts w:ascii="Garamond" w:hAnsi="Garamond"/>
          <w:b/>
          <w:sz w:val="40"/>
          <w:szCs w:val="40"/>
        </w:rPr>
        <w:t xml:space="preserve">         </w:t>
      </w:r>
      <w:r w:rsidR="000F3AFD">
        <w:rPr>
          <w:rFonts w:ascii="Garamond" w:hAnsi="Garamond"/>
          <w:b/>
          <w:sz w:val="40"/>
          <w:szCs w:val="40"/>
        </w:rPr>
        <w:t xml:space="preserve">                                </w:t>
      </w:r>
      <w:r>
        <w:rPr>
          <w:rFonts w:ascii="Times New Roman" w:hAnsi="Times New Roman" w:cs="Times New Roman"/>
        </w:rPr>
        <w:t>Bilal Butt</w:t>
      </w:r>
    </w:p>
    <w:p w:rsidR="00CF32DA" w:rsidRDefault="00CF32DA" w:rsidP="00CF32DA">
      <w:pPr>
        <w:tabs>
          <w:tab w:val="left" w:pos="5265"/>
        </w:tabs>
        <w:rPr>
          <w:rFonts w:ascii="Calibri" w:eastAsia="Times New Roman" w:hAnsi="Calibri" w:cs="Times New Roman"/>
          <w:color w:val="000000"/>
        </w:rPr>
      </w:pPr>
      <w:r>
        <w:rPr>
          <w:rFonts w:ascii="Times New Roman" w:hAnsi="Times New Roman" w:cs="Times New Roman"/>
        </w:rPr>
        <w:t xml:space="preserve">                                                                          </w:t>
      </w:r>
      <w:r w:rsidRPr="00056C78">
        <w:rPr>
          <w:rFonts w:ascii="Calibri" w:eastAsia="Times New Roman" w:hAnsi="Calibri" w:cs="Times New Roman"/>
          <w:color w:val="000000"/>
        </w:rPr>
        <w:t>Ngoc Kieu Thanh</w:t>
      </w:r>
      <w:r>
        <w:rPr>
          <w:rFonts w:ascii="Calibri" w:eastAsia="Times New Roman" w:hAnsi="Calibri" w:cs="Times New Roman"/>
          <w:color w:val="000000"/>
        </w:rPr>
        <w:t xml:space="preserve"> </w:t>
      </w:r>
      <w:r w:rsidRPr="00056C78">
        <w:rPr>
          <w:rFonts w:ascii="Calibri" w:eastAsia="Times New Roman" w:hAnsi="Calibri" w:cs="Times New Roman"/>
          <w:color w:val="000000"/>
        </w:rPr>
        <w:t>Huynh</w:t>
      </w:r>
      <w:r>
        <w:rPr>
          <w:rFonts w:ascii="Calibri" w:eastAsia="Times New Roman" w:hAnsi="Calibri" w:cs="Times New Roman"/>
          <w:color w:val="000000"/>
        </w:rPr>
        <w:t xml:space="preserve">         </w:t>
      </w:r>
    </w:p>
    <w:p w:rsidR="00CF32DA" w:rsidRDefault="00CF32DA" w:rsidP="00CF32DA">
      <w:pPr>
        <w:tabs>
          <w:tab w:val="left" w:pos="5265"/>
        </w:tabs>
        <w:rPr>
          <w:rFonts w:ascii="Calibri" w:eastAsia="Times New Roman" w:hAnsi="Calibri" w:cs="Times New Roman"/>
          <w:color w:val="000000"/>
        </w:rPr>
      </w:pPr>
      <w:r>
        <w:rPr>
          <w:rFonts w:ascii="Calibri" w:eastAsia="Times New Roman" w:hAnsi="Calibri" w:cs="Times New Roman"/>
          <w:color w:val="000000"/>
        </w:rPr>
        <w:t xml:space="preserve">                                                                                  Raima Khan                             </w:t>
      </w:r>
    </w:p>
    <w:p w:rsidR="00CF32DA" w:rsidRPr="005C5C40" w:rsidRDefault="00CF32DA" w:rsidP="00CF32DA">
      <w:pPr>
        <w:rPr>
          <w:rFonts w:ascii="Times New Roman" w:hAnsi="Times New Roman" w:cs="Times New Roman"/>
          <w:b/>
        </w:rPr>
      </w:pPr>
      <w:r>
        <w:rPr>
          <w:rFonts w:ascii="Calibri" w:eastAsia="Times New Roman" w:hAnsi="Calibri" w:cs="Times New Roman"/>
          <w:color w:val="000000"/>
        </w:rPr>
        <w:t xml:space="preserve">                                                                               </w:t>
      </w:r>
      <w:r w:rsidRPr="005C5C40">
        <w:rPr>
          <w:rFonts w:ascii="Times New Roman" w:hAnsi="Times New Roman" w:cs="Times New Roman"/>
          <w:b/>
        </w:rPr>
        <w:t>27</w:t>
      </w:r>
      <w:r w:rsidRPr="005C5C40">
        <w:rPr>
          <w:rFonts w:ascii="Times New Roman" w:hAnsi="Times New Roman" w:cs="Times New Roman"/>
          <w:b/>
          <w:vertAlign w:val="superscript"/>
        </w:rPr>
        <w:t>th</w:t>
      </w:r>
      <w:r w:rsidRPr="005C5C40">
        <w:rPr>
          <w:rFonts w:ascii="Times New Roman" w:hAnsi="Times New Roman" w:cs="Times New Roman"/>
          <w:b/>
        </w:rPr>
        <w:t xml:space="preserve"> June 2016</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p w:rsidR="00CF32DA" w:rsidRDefault="00CF32DA"/>
    <w:sdt>
      <w:sdtPr>
        <w:rPr>
          <w:rFonts w:asciiTheme="minorHAnsi" w:hAnsiTheme="minorHAnsi"/>
          <w:b w:val="0"/>
          <w:color w:val="auto"/>
          <w:sz w:val="22"/>
          <w:szCs w:val="22"/>
        </w:rPr>
        <w:id w:val="1049115733"/>
        <w:docPartObj>
          <w:docPartGallery w:val="Table of Contents"/>
          <w:docPartUnique/>
        </w:docPartObj>
      </w:sdtPr>
      <w:sdtEndPr>
        <w:rPr>
          <w:bCs/>
          <w:noProof/>
        </w:rPr>
      </w:sdtEndPr>
      <w:sdtContent>
        <w:p w:rsidR="00031E42" w:rsidRDefault="00031E42">
          <w:pPr>
            <w:pStyle w:val="TOCHeading"/>
          </w:pPr>
          <w:r>
            <w:t>Contents</w:t>
          </w:r>
        </w:p>
        <w:p w:rsidR="00031E42" w:rsidRDefault="00031E42">
          <w:pPr>
            <w:pStyle w:val="TOC1"/>
            <w:tabs>
              <w:tab w:val="right" w:leader="dot" w:pos="9350"/>
            </w:tabs>
            <w:rPr>
              <w:rFonts w:cstheme="minorBidi"/>
              <w:b w:val="0"/>
              <w:bCs w:val="0"/>
              <w:noProof/>
              <w:color w:val="auto"/>
            </w:rPr>
          </w:pPr>
          <w:r>
            <w:fldChar w:fldCharType="begin"/>
          </w:r>
          <w:r>
            <w:instrText xml:space="preserve"> TOC \o "1-3" \h \z \u </w:instrText>
          </w:r>
          <w:r>
            <w:fldChar w:fldCharType="separate"/>
          </w:r>
          <w:hyperlink w:anchor="_Toc454390774" w:history="1">
            <w:r w:rsidRPr="009907D3">
              <w:rPr>
                <w:rStyle w:val="Hyperlink"/>
                <w:noProof/>
              </w:rPr>
              <w:t>Executive summary</w:t>
            </w:r>
            <w:r>
              <w:rPr>
                <w:noProof/>
                <w:webHidden/>
              </w:rPr>
              <w:tab/>
            </w:r>
            <w:r>
              <w:rPr>
                <w:noProof/>
                <w:webHidden/>
              </w:rPr>
              <w:fldChar w:fldCharType="begin"/>
            </w:r>
            <w:r>
              <w:rPr>
                <w:noProof/>
                <w:webHidden/>
              </w:rPr>
              <w:instrText xml:space="preserve"> PAGEREF _Toc454390774 \h </w:instrText>
            </w:r>
            <w:r>
              <w:rPr>
                <w:noProof/>
                <w:webHidden/>
              </w:rPr>
            </w:r>
            <w:r>
              <w:rPr>
                <w:noProof/>
                <w:webHidden/>
              </w:rPr>
              <w:fldChar w:fldCharType="separate"/>
            </w:r>
            <w:r>
              <w:rPr>
                <w:noProof/>
                <w:webHidden/>
              </w:rPr>
              <w:t>2</w:t>
            </w:r>
            <w:r>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75" w:history="1">
            <w:r w:rsidR="00031E42" w:rsidRPr="009907D3">
              <w:rPr>
                <w:rStyle w:val="Hyperlink"/>
                <w:noProof/>
              </w:rPr>
              <w:t>Introduction</w:t>
            </w:r>
            <w:r w:rsidR="00031E42">
              <w:rPr>
                <w:noProof/>
                <w:webHidden/>
              </w:rPr>
              <w:tab/>
            </w:r>
            <w:r w:rsidR="00031E42">
              <w:rPr>
                <w:noProof/>
                <w:webHidden/>
              </w:rPr>
              <w:fldChar w:fldCharType="begin"/>
            </w:r>
            <w:r w:rsidR="00031E42">
              <w:rPr>
                <w:noProof/>
                <w:webHidden/>
              </w:rPr>
              <w:instrText xml:space="preserve"> PAGEREF _Toc454390775 \h </w:instrText>
            </w:r>
            <w:r w:rsidR="00031E42">
              <w:rPr>
                <w:noProof/>
                <w:webHidden/>
              </w:rPr>
            </w:r>
            <w:r w:rsidR="00031E42">
              <w:rPr>
                <w:noProof/>
                <w:webHidden/>
              </w:rPr>
              <w:fldChar w:fldCharType="separate"/>
            </w:r>
            <w:r w:rsidR="00031E42">
              <w:rPr>
                <w:noProof/>
                <w:webHidden/>
              </w:rPr>
              <w:t>3</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76" w:history="1">
            <w:r w:rsidR="00031E42" w:rsidRPr="009907D3">
              <w:rPr>
                <w:rStyle w:val="Hyperlink"/>
                <w:noProof/>
              </w:rPr>
              <w:t>Understandings with the Coach</w:t>
            </w:r>
            <w:r w:rsidR="00031E42">
              <w:rPr>
                <w:noProof/>
                <w:webHidden/>
              </w:rPr>
              <w:tab/>
            </w:r>
            <w:r w:rsidR="00031E42">
              <w:rPr>
                <w:noProof/>
                <w:webHidden/>
              </w:rPr>
              <w:fldChar w:fldCharType="begin"/>
            </w:r>
            <w:r w:rsidR="00031E42">
              <w:rPr>
                <w:noProof/>
                <w:webHidden/>
              </w:rPr>
              <w:instrText xml:space="preserve"> PAGEREF _Toc454390776 \h </w:instrText>
            </w:r>
            <w:r w:rsidR="00031E42">
              <w:rPr>
                <w:noProof/>
                <w:webHidden/>
              </w:rPr>
            </w:r>
            <w:r w:rsidR="00031E42">
              <w:rPr>
                <w:noProof/>
                <w:webHidden/>
              </w:rPr>
              <w:fldChar w:fldCharType="separate"/>
            </w:r>
            <w:r w:rsidR="00031E42">
              <w:rPr>
                <w:noProof/>
                <w:webHidden/>
              </w:rPr>
              <w:t>5</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77" w:history="1">
            <w:r w:rsidR="00031E42" w:rsidRPr="009907D3">
              <w:rPr>
                <w:rStyle w:val="Hyperlink"/>
                <w:noProof/>
              </w:rPr>
              <w:t>Team work</w:t>
            </w:r>
            <w:r w:rsidR="00031E42">
              <w:rPr>
                <w:noProof/>
                <w:webHidden/>
              </w:rPr>
              <w:tab/>
            </w:r>
            <w:r w:rsidR="00031E42">
              <w:rPr>
                <w:noProof/>
                <w:webHidden/>
              </w:rPr>
              <w:fldChar w:fldCharType="begin"/>
            </w:r>
            <w:r w:rsidR="00031E42">
              <w:rPr>
                <w:noProof/>
                <w:webHidden/>
              </w:rPr>
              <w:instrText xml:space="preserve"> PAGEREF _Toc454390777 \h </w:instrText>
            </w:r>
            <w:r w:rsidR="00031E42">
              <w:rPr>
                <w:noProof/>
                <w:webHidden/>
              </w:rPr>
            </w:r>
            <w:r w:rsidR="00031E42">
              <w:rPr>
                <w:noProof/>
                <w:webHidden/>
              </w:rPr>
              <w:fldChar w:fldCharType="separate"/>
            </w:r>
            <w:r w:rsidR="00031E42">
              <w:rPr>
                <w:noProof/>
                <w:webHidden/>
              </w:rPr>
              <w:t>5</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78" w:history="1">
            <w:r w:rsidR="00031E42" w:rsidRPr="009907D3">
              <w:rPr>
                <w:rStyle w:val="Hyperlink"/>
                <w:noProof/>
              </w:rPr>
              <w:t>Division of labor</w:t>
            </w:r>
            <w:r w:rsidR="00031E42">
              <w:rPr>
                <w:noProof/>
                <w:webHidden/>
              </w:rPr>
              <w:tab/>
            </w:r>
            <w:r w:rsidR="00031E42">
              <w:rPr>
                <w:noProof/>
                <w:webHidden/>
              </w:rPr>
              <w:fldChar w:fldCharType="begin"/>
            </w:r>
            <w:r w:rsidR="00031E42">
              <w:rPr>
                <w:noProof/>
                <w:webHidden/>
              </w:rPr>
              <w:instrText xml:space="preserve"> PAGEREF _Toc454390778 \h </w:instrText>
            </w:r>
            <w:r w:rsidR="00031E42">
              <w:rPr>
                <w:noProof/>
                <w:webHidden/>
              </w:rPr>
            </w:r>
            <w:r w:rsidR="00031E42">
              <w:rPr>
                <w:noProof/>
                <w:webHidden/>
              </w:rPr>
              <w:fldChar w:fldCharType="separate"/>
            </w:r>
            <w:r w:rsidR="00031E42">
              <w:rPr>
                <w:noProof/>
                <w:webHidden/>
              </w:rPr>
              <w:t>5</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79" w:history="1">
            <w:r w:rsidR="00031E42" w:rsidRPr="009907D3">
              <w:rPr>
                <w:rStyle w:val="Hyperlink"/>
                <w:noProof/>
              </w:rPr>
              <w:t>Decisions and implementation process</w:t>
            </w:r>
            <w:r w:rsidR="00031E42">
              <w:rPr>
                <w:noProof/>
                <w:webHidden/>
              </w:rPr>
              <w:tab/>
            </w:r>
            <w:r w:rsidR="00031E42">
              <w:rPr>
                <w:noProof/>
                <w:webHidden/>
              </w:rPr>
              <w:fldChar w:fldCharType="begin"/>
            </w:r>
            <w:r w:rsidR="00031E42">
              <w:rPr>
                <w:noProof/>
                <w:webHidden/>
              </w:rPr>
              <w:instrText xml:space="preserve"> PAGEREF _Toc454390779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80" w:history="1">
            <w:r w:rsidR="00031E42" w:rsidRPr="009907D3">
              <w:rPr>
                <w:rStyle w:val="Hyperlink"/>
                <w:noProof/>
              </w:rPr>
              <w:t>Problems, we faced</w:t>
            </w:r>
            <w:r w:rsidR="00031E42">
              <w:rPr>
                <w:noProof/>
                <w:webHidden/>
              </w:rPr>
              <w:tab/>
            </w:r>
            <w:r w:rsidR="00031E42">
              <w:rPr>
                <w:noProof/>
                <w:webHidden/>
              </w:rPr>
              <w:fldChar w:fldCharType="begin"/>
            </w:r>
            <w:r w:rsidR="00031E42">
              <w:rPr>
                <w:noProof/>
                <w:webHidden/>
              </w:rPr>
              <w:instrText xml:space="preserve"> PAGEREF _Toc454390780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81" w:history="1">
            <w:r w:rsidR="00031E42" w:rsidRPr="009907D3">
              <w:rPr>
                <w:rStyle w:val="Hyperlink"/>
                <w:noProof/>
              </w:rPr>
              <w:t>Personal views</w:t>
            </w:r>
            <w:r w:rsidR="00031E42">
              <w:rPr>
                <w:noProof/>
                <w:webHidden/>
              </w:rPr>
              <w:tab/>
            </w:r>
            <w:r w:rsidR="00031E42">
              <w:rPr>
                <w:noProof/>
                <w:webHidden/>
              </w:rPr>
              <w:fldChar w:fldCharType="begin"/>
            </w:r>
            <w:r w:rsidR="00031E42">
              <w:rPr>
                <w:noProof/>
                <w:webHidden/>
              </w:rPr>
              <w:instrText xml:space="preserve"> PAGEREF _Toc454390781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C73658">
          <w:pPr>
            <w:pStyle w:val="TOC1"/>
            <w:tabs>
              <w:tab w:val="right" w:leader="dot" w:pos="9350"/>
            </w:tabs>
            <w:rPr>
              <w:rFonts w:cstheme="minorBidi"/>
              <w:b w:val="0"/>
              <w:bCs w:val="0"/>
              <w:noProof/>
              <w:color w:val="auto"/>
            </w:rPr>
          </w:pPr>
          <w:hyperlink w:anchor="_Toc454390782" w:history="1">
            <w:r w:rsidR="00031E42" w:rsidRPr="009907D3">
              <w:rPr>
                <w:rStyle w:val="Hyperlink"/>
                <w:noProof/>
              </w:rPr>
              <w:t>Conclusion</w:t>
            </w:r>
            <w:r w:rsidR="00031E42">
              <w:rPr>
                <w:noProof/>
                <w:webHidden/>
              </w:rPr>
              <w:tab/>
            </w:r>
            <w:r w:rsidR="00031E42">
              <w:rPr>
                <w:noProof/>
                <w:webHidden/>
              </w:rPr>
              <w:fldChar w:fldCharType="begin"/>
            </w:r>
            <w:r w:rsidR="00031E42">
              <w:rPr>
                <w:noProof/>
                <w:webHidden/>
              </w:rPr>
              <w:instrText xml:space="preserve"> PAGEREF _Toc454390782 \h </w:instrText>
            </w:r>
            <w:r w:rsidR="00031E42">
              <w:rPr>
                <w:noProof/>
                <w:webHidden/>
              </w:rPr>
            </w:r>
            <w:r w:rsidR="00031E42">
              <w:rPr>
                <w:noProof/>
                <w:webHidden/>
              </w:rPr>
              <w:fldChar w:fldCharType="separate"/>
            </w:r>
            <w:r w:rsidR="00031E42">
              <w:rPr>
                <w:noProof/>
                <w:webHidden/>
              </w:rPr>
              <w:t>6</w:t>
            </w:r>
            <w:r w:rsidR="00031E42">
              <w:rPr>
                <w:noProof/>
                <w:webHidden/>
              </w:rPr>
              <w:fldChar w:fldCharType="end"/>
            </w:r>
          </w:hyperlink>
        </w:p>
        <w:p w:rsidR="00031E42" w:rsidRDefault="00031E42">
          <w:r>
            <w:rPr>
              <w:b/>
              <w:bCs/>
              <w:noProof/>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0" w:name="_Executive_summary"/>
      <w:bookmarkStart w:id="1" w:name="_Toc454390774"/>
      <w:bookmarkEnd w:id="0"/>
      <w:r w:rsidRPr="00F4147B">
        <w:rPr>
          <w:sz w:val="56"/>
          <w:szCs w:val="56"/>
        </w:rPr>
        <w:t>Executive summary</w:t>
      </w:r>
      <w:bookmarkEnd w:id="1"/>
    </w:p>
    <w:p w:rsidR="000F3AFD" w:rsidRDefault="000F3AFD" w:rsidP="000F3AFD">
      <w:pPr>
        <w:rPr>
          <w:rFonts w:ascii="Times New Roman" w:hAnsi="Times New Roman" w:cs="Times New Roman"/>
        </w:rPr>
      </w:pPr>
      <w:r>
        <w:rPr>
          <w:rFonts w:ascii="Times New Roman" w:hAnsi="Times New Roman" w:cs="Times New Roman"/>
        </w:rPr>
        <w:t>We are writing this report to summarize our progres</w:t>
      </w:r>
      <w:r w:rsidR="00031E42">
        <w:rPr>
          <w:rFonts w:ascii="Times New Roman" w:hAnsi="Times New Roman" w:cs="Times New Roman"/>
        </w:rPr>
        <w:t xml:space="preserve">s in “Pipeline in a network” project. This </w:t>
      </w:r>
      <w:r>
        <w:rPr>
          <w:rFonts w:ascii="Times New Roman" w:hAnsi="Times New Roman" w:cs="Times New Roman"/>
        </w:rPr>
        <w:t>project is requested by Fontys school of Applied sciences.</w:t>
      </w:r>
      <w:r w:rsidR="00F81394">
        <w:rPr>
          <w:rFonts w:ascii="Times New Roman" w:hAnsi="Times New Roman" w:cs="Times New Roman"/>
        </w:rPr>
        <w:t xml:space="preserve"> </w:t>
      </w:r>
      <w:r>
        <w:rPr>
          <w:rFonts w:ascii="Times New Roman" w:hAnsi="Times New Roman" w:cs="Times New Roman"/>
        </w:rPr>
        <w:t>Mr.</w:t>
      </w:r>
      <w:r w:rsidR="00F81394" w:rsidRPr="00F81394">
        <w:rPr>
          <w:rFonts w:ascii="Garamond" w:hAnsi="Garamond"/>
        </w:rPr>
        <w:t xml:space="preserve"> </w:t>
      </w:r>
      <w:r w:rsidR="00F81394">
        <w:rPr>
          <w:rFonts w:ascii="Garamond" w:hAnsi="Garamond"/>
        </w:rPr>
        <w:t>Sanchez</w:t>
      </w:r>
      <w:r>
        <w:rPr>
          <w:rFonts w:ascii="Times New Roman" w:hAnsi="Times New Roman" w:cs="Times New Roman"/>
        </w:rPr>
        <w:t xml:space="preserve"> is our coach for this project.</w:t>
      </w:r>
      <w:r w:rsidRPr="00A07C7F">
        <w:rPr>
          <w:rFonts w:ascii="Times New Roman" w:hAnsi="Times New Roman" w:cs="Times New Roman"/>
        </w:rPr>
        <w:t xml:space="preserve"> </w:t>
      </w:r>
      <w:r>
        <w:rPr>
          <w:rFonts w:ascii="Times New Roman" w:hAnsi="Times New Roman" w:cs="Times New Roman"/>
        </w:rPr>
        <w:t>We tried our best in fulfilling</w:t>
      </w:r>
      <w:r w:rsidR="00031E42">
        <w:rPr>
          <w:rFonts w:ascii="Times New Roman" w:hAnsi="Times New Roman" w:cs="Times New Roman"/>
        </w:rPr>
        <w:t xml:space="preserve"> all the requirements .We have </w:t>
      </w:r>
      <w:r>
        <w:rPr>
          <w:rFonts w:ascii="Times New Roman" w:hAnsi="Times New Roman" w:cs="Times New Roman"/>
        </w:rPr>
        <w:t>successfully created an application that builds a flow network consisting of pipelines and components.</w:t>
      </w:r>
    </w:p>
    <w:p w:rsidR="000F3AFD" w:rsidRDefault="000F3AFD" w:rsidP="000F3AFD">
      <w:pPr>
        <w:rPr>
          <w:rFonts w:ascii="Times New Roman" w:hAnsi="Times New Roman" w:cs="Times New Roman"/>
        </w:rPr>
      </w:pPr>
      <w:r>
        <w:rPr>
          <w:rFonts w:ascii="Times New Roman" w:hAnsi="Times New Roman" w:cs="Times New Roman"/>
        </w:rPr>
        <w:t>Furthermore</w:t>
      </w:r>
      <w:r w:rsidR="000F2FA4">
        <w:rPr>
          <w:rFonts w:ascii="Times New Roman" w:hAnsi="Times New Roman" w:cs="Times New Roman"/>
        </w:rPr>
        <w:t>,</w:t>
      </w:r>
      <w:r>
        <w:rPr>
          <w:rFonts w:ascii="Times New Roman" w:hAnsi="Times New Roman" w:cs="Times New Roman"/>
        </w:rPr>
        <w:t xml:space="preserve"> we will describe short introduction of</w:t>
      </w:r>
      <w:r w:rsidR="000F2FA4">
        <w:rPr>
          <w:rFonts w:ascii="Times New Roman" w:hAnsi="Times New Roman" w:cs="Times New Roman"/>
        </w:rPr>
        <w:t xml:space="preserve"> the </w:t>
      </w:r>
      <w:r>
        <w:rPr>
          <w:rFonts w:ascii="Times New Roman" w:hAnsi="Times New Roman" w:cs="Times New Roman"/>
        </w:rPr>
        <w:t xml:space="preserve">project. </w:t>
      </w:r>
      <w:r w:rsidR="00031E42">
        <w:rPr>
          <w:rFonts w:ascii="Times New Roman" w:hAnsi="Times New Roman" w:cs="Times New Roman"/>
        </w:rPr>
        <w:t>We will discuss our understanding with coach</w:t>
      </w:r>
      <w:r w:rsidR="00B60BD6">
        <w:rPr>
          <w:rFonts w:ascii="Times New Roman" w:hAnsi="Times New Roman" w:cs="Times New Roman"/>
        </w:rPr>
        <w:t>.</w:t>
      </w:r>
      <w:r w:rsidR="00031E42">
        <w:rPr>
          <w:rFonts w:ascii="Times New Roman" w:hAnsi="Times New Roman" w:cs="Times New Roman"/>
        </w:rPr>
        <w:t xml:space="preserve"> </w:t>
      </w:r>
      <w:r>
        <w:rPr>
          <w:rFonts w:ascii="Times New Roman" w:hAnsi="Times New Roman" w:cs="Times New Roman"/>
        </w:rPr>
        <w:t>We will narrate at which certain moment we faced difficulty. We will talk about individ</w:t>
      </w:r>
      <w:r w:rsidR="000F2FA4">
        <w:rPr>
          <w:rFonts w:ascii="Times New Roman" w:hAnsi="Times New Roman" w:cs="Times New Roman"/>
        </w:rPr>
        <w:t>ual effort by each group member</w:t>
      </w:r>
      <w:r>
        <w:rPr>
          <w:rFonts w:ascii="Times New Roman" w:hAnsi="Times New Roman" w:cs="Times New Roman"/>
        </w:rPr>
        <w:t xml:space="preserve">. </w:t>
      </w:r>
    </w:p>
    <w:p w:rsidR="000F3AFD" w:rsidRDefault="00031E42" w:rsidP="000F3AFD">
      <w:pPr>
        <w:rPr>
          <w:rFonts w:ascii="Times New Roman" w:hAnsi="Times New Roman" w:cs="Times New Roman"/>
          <w:b/>
          <w:bCs/>
          <w:sz w:val="56"/>
          <w:szCs w:val="56"/>
        </w:rPr>
      </w:pPr>
      <w:r>
        <w:rPr>
          <w:rFonts w:ascii="Times New Roman" w:hAnsi="Times New Roman" w:cs="Times New Roman"/>
        </w:rPr>
        <w:t>Finally in this report</w:t>
      </w:r>
      <w:r w:rsidR="000F3AFD">
        <w:rPr>
          <w:rFonts w:ascii="Times New Roman" w:hAnsi="Times New Roman" w:cs="Times New Roman"/>
        </w:rPr>
        <w:t>,</w:t>
      </w:r>
      <w:r>
        <w:rPr>
          <w:rFonts w:ascii="Times New Roman" w:hAnsi="Times New Roman" w:cs="Times New Roman"/>
        </w:rPr>
        <w:t xml:space="preserve"> you can find </w:t>
      </w:r>
      <w:r w:rsidR="000F3AFD">
        <w:rPr>
          <w:rFonts w:ascii="Times New Roman" w:hAnsi="Times New Roman" w:cs="Times New Roman"/>
        </w:rPr>
        <w:t>every group member’s personal point of view for project.</w:t>
      </w:r>
      <w:r w:rsidR="000F3AFD">
        <w:rPr>
          <w:rFonts w:ascii="Times New Roman" w:hAnsi="Times New Roman" w:cs="Times New Roman"/>
          <w:b/>
          <w:bCs/>
          <w:sz w:val="56"/>
          <w:szCs w:val="56"/>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2" w:name="_Introduction"/>
      <w:bookmarkStart w:id="3" w:name="_Toc454390775"/>
      <w:bookmarkEnd w:id="2"/>
      <w:r w:rsidRPr="00F4147B">
        <w:rPr>
          <w:sz w:val="56"/>
          <w:szCs w:val="56"/>
        </w:rPr>
        <w:t>Introduction</w:t>
      </w:r>
      <w:bookmarkEnd w:id="3"/>
    </w:p>
    <w:p w:rsidR="009A55C9" w:rsidRPr="009A55C9" w:rsidRDefault="009A55C9" w:rsidP="009A55C9">
      <w:r w:rsidRPr="004243E5">
        <w:rPr>
          <w:lang w:val="en-GB"/>
        </w:rPr>
        <w:t>This application allows the user to make a drawing sketch of a network</w:t>
      </w:r>
      <w:r>
        <w:rPr>
          <w:lang w:val="en-GB"/>
        </w:rPr>
        <w:t xml:space="preserve"> for a fuel transportation system. It helps</w:t>
      </w:r>
      <w:r w:rsidRPr="004243E5">
        <w:rPr>
          <w:lang w:val="en-GB"/>
        </w:rPr>
        <w:t xml:space="preserve"> the user to simulate a network contain</w:t>
      </w:r>
      <w:r w:rsidR="00C75EEB">
        <w:rPr>
          <w:lang w:val="en-GB"/>
        </w:rPr>
        <w:t xml:space="preserve">ing </w:t>
      </w:r>
      <w:r w:rsidR="00A66125">
        <w:rPr>
          <w:lang w:val="en-GB"/>
        </w:rPr>
        <w:t>components, including</w:t>
      </w:r>
      <w:r>
        <w:rPr>
          <w:lang w:val="en-GB"/>
        </w:rPr>
        <w:t xml:space="preserve"> pump, </w:t>
      </w:r>
      <w:r w:rsidRPr="004243E5">
        <w:rPr>
          <w:lang w:val="en-GB"/>
        </w:rPr>
        <w:t>sink, splitter, a</w:t>
      </w:r>
      <w:r>
        <w:rPr>
          <w:lang w:val="en-GB"/>
        </w:rPr>
        <w:t>djustable splitter and merger.</w:t>
      </w:r>
    </w:p>
    <w:p w:rsidR="006A3FE7" w:rsidRDefault="009A55C9" w:rsidP="009A55C9">
      <w:pPr>
        <w:jc w:val="both"/>
        <w:rPr>
          <w:lang w:val="en-GB"/>
        </w:rPr>
      </w:pPr>
      <w:r w:rsidRPr="004243E5">
        <w:rPr>
          <w:lang w:val="en-GB"/>
        </w:rPr>
        <w:t>Together the components and their associated pipelines would allow the u</w:t>
      </w:r>
      <w:r>
        <w:rPr>
          <w:lang w:val="en-GB"/>
        </w:rPr>
        <w:t xml:space="preserve">ser to create a simulation for </w:t>
      </w:r>
      <w:r w:rsidRPr="004243E5">
        <w:rPr>
          <w:lang w:val="en-GB"/>
        </w:rPr>
        <w:t>a network for the transportation of fuel. The application will help users co</w:t>
      </w:r>
      <w:r>
        <w:rPr>
          <w:lang w:val="en-GB"/>
        </w:rPr>
        <w:t xml:space="preserve">nnect and manage the amount of </w:t>
      </w:r>
      <w:r w:rsidRPr="004243E5">
        <w:rPr>
          <w:lang w:val="en-GB"/>
        </w:rPr>
        <w:t xml:space="preserve">fuel of every pipeline. The application will give constant feedback on </w:t>
      </w:r>
      <w:r>
        <w:rPr>
          <w:lang w:val="en-GB"/>
        </w:rPr>
        <w:t xml:space="preserve">the flow of the system for each </w:t>
      </w:r>
      <w:r w:rsidRPr="004243E5">
        <w:rPr>
          <w:lang w:val="en-GB"/>
        </w:rPr>
        <w:t>pipeline, including checks on occurrences of ov</w:t>
      </w:r>
      <w:r>
        <w:rPr>
          <w:lang w:val="en-GB"/>
        </w:rPr>
        <w:t xml:space="preserve">erflow. </w:t>
      </w:r>
    </w:p>
    <w:p w:rsidR="006A3FE7" w:rsidRDefault="006A3FE7">
      <w:pPr>
        <w:rPr>
          <w:lang w:val="en-GB"/>
        </w:rPr>
      </w:pPr>
      <w:r>
        <w:rPr>
          <w:lang w:val="en-GB"/>
        </w:rPr>
        <w:br w:type="page"/>
      </w:r>
    </w:p>
    <w:p w:rsidR="00E52310" w:rsidRDefault="00E52310" w:rsidP="00E52310">
      <w:pPr>
        <w:pStyle w:val="Heading1"/>
        <w:rPr>
          <w:sz w:val="56"/>
          <w:szCs w:val="56"/>
        </w:rPr>
      </w:pPr>
      <w:bookmarkStart w:id="4" w:name="_Understandings_with_the"/>
      <w:bookmarkStart w:id="5" w:name="_Toc454390776"/>
      <w:bookmarkStart w:id="6" w:name="_Toc441336418"/>
      <w:bookmarkEnd w:id="4"/>
      <w:r w:rsidRPr="00E52310">
        <w:rPr>
          <w:sz w:val="56"/>
          <w:szCs w:val="56"/>
        </w:rPr>
        <w:lastRenderedPageBreak/>
        <w:t xml:space="preserve">Understandings with the </w:t>
      </w:r>
      <w:r>
        <w:rPr>
          <w:sz w:val="56"/>
          <w:szCs w:val="56"/>
        </w:rPr>
        <w:t>Coach</w:t>
      </w:r>
      <w:bookmarkEnd w:id="5"/>
    </w:p>
    <w:p w:rsidR="00E52310" w:rsidRDefault="00E52310" w:rsidP="00031E42">
      <w:r>
        <w:t>During all meetings,</w:t>
      </w:r>
      <w:r w:rsidR="004D0685" w:rsidRPr="004D0685">
        <w:rPr>
          <w:rFonts w:ascii="Times New Roman" w:hAnsi="Times New Roman" w:cs="Times New Roman"/>
        </w:rPr>
        <w:t xml:space="preserve"> </w:t>
      </w:r>
      <w:r w:rsidR="004D0685">
        <w:rPr>
          <w:rFonts w:ascii="Times New Roman" w:hAnsi="Times New Roman" w:cs="Times New Roman"/>
        </w:rPr>
        <w:t>Mr.</w:t>
      </w:r>
      <w:r w:rsidR="004D0685" w:rsidRPr="00F81394">
        <w:rPr>
          <w:rFonts w:ascii="Garamond" w:hAnsi="Garamond"/>
        </w:rPr>
        <w:t xml:space="preserve"> </w:t>
      </w:r>
      <w:r w:rsidR="004D0685">
        <w:rPr>
          <w:rFonts w:ascii="Garamond" w:hAnsi="Garamond"/>
        </w:rPr>
        <w:t>Sanchez</w:t>
      </w:r>
      <w:r w:rsidR="004D0685">
        <w:rPr>
          <w:rFonts w:ascii="Times New Roman" w:hAnsi="Times New Roman" w:cs="Times New Roman"/>
        </w:rPr>
        <w:t xml:space="preserve"> </w:t>
      </w:r>
      <w:r w:rsidR="006A3FE7">
        <w:t xml:space="preserve">helped us a lot in </w:t>
      </w:r>
      <w:r>
        <w:t xml:space="preserve">making our solution the best .He always </w:t>
      </w:r>
      <w:r w:rsidR="00031E42">
        <w:t>tried to enhance our confidence</w:t>
      </w:r>
      <w:r>
        <w:t>.</w:t>
      </w:r>
      <w:r w:rsidR="00031E42">
        <w:t xml:space="preserve"> </w:t>
      </w:r>
      <w:r w:rsidR="004D0685">
        <w:t>H</w:t>
      </w:r>
      <w:r w:rsidR="0026539D">
        <w:t>is suggestions always take</w:t>
      </w:r>
      <w:r w:rsidR="004D0685">
        <w:t xml:space="preserve"> into </w:t>
      </w:r>
      <w:r w:rsidR="006A3FE7">
        <w:t xml:space="preserve">consideration. </w:t>
      </w:r>
    </w:p>
    <w:p w:rsidR="00E52310" w:rsidRPr="00E52310" w:rsidRDefault="004D0685" w:rsidP="00E52310">
      <w:pPr>
        <w:pStyle w:val="Heading1"/>
        <w:rPr>
          <w:sz w:val="56"/>
          <w:szCs w:val="56"/>
        </w:rPr>
      </w:pPr>
      <w:bookmarkStart w:id="7" w:name="_Team_work"/>
      <w:bookmarkStart w:id="8" w:name="_Toc454390777"/>
      <w:bookmarkEnd w:id="6"/>
      <w:bookmarkEnd w:id="7"/>
      <w:r>
        <w:rPr>
          <w:sz w:val="56"/>
          <w:szCs w:val="56"/>
        </w:rPr>
        <w:t>Team work</w:t>
      </w:r>
      <w:bookmarkEnd w:id="8"/>
    </w:p>
    <w:p w:rsidR="0026539D" w:rsidRDefault="006A3FE7" w:rsidP="00031E42">
      <w:r>
        <w:t xml:space="preserve">For good progress of project </w:t>
      </w:r>
      <w:r w:rsidR="00E0726D">
        <w:t>good teamwork matters a lot .</w:t>
      </w:r>
      <w:r w:rsidR="0026539D">
        <w:t>Our</w:t>
      </w:r>
      <w:r w:rsidR="00E0726D">
        <w:t xml:space="preserve"> group members contributed a lot for successful completion of</w:t>
      </w:r>
      <w:r w:rsidR="00D73301">
        <w:t xml:space="preserve"> the </w:t>
      </w:r>
      <w:r w:rsidR="00E0726D">
        <w:t>project. Ever</w:t>
      </w:r>
      <w:r>
        <w:t>yone cooperated with each other</w:t>
      </w:r>
      <w:r w:rsidR="00E0726D">
        <w:t xml:space="preserve">. </w:t>
      </w:r>
    </w:p>
    <w:p w:rsidR="00B300E8" w:rsidRDefault="00B300E8" w:rsidP="009F5ED0">
      <w:pPr>
        <w:pStyle w:val="Heading1"/>
        <w:rPr>
          <w:sz w:val="56"/>
          <w:szCs w:val="56"/>
        </w:rPr>
      </w:pPr>
      <w:bookmarkStart w:id="9" w:name="_Division_of_labor"/>
      <w:bookmarkStart w:id="10" w:name="_Toc454390778"/>
      <w:bookmarkEnd w:id="9"/>
      <w:r w:rsidRPr="00F4147B">
        <w:rPr>
          <w:sz w:val="56"/>
          <w:szCs w:val="56"/>
        </w:rPr>
        <w:t>Division of labor</w:t>
      </w:r>
      <w:bookmarkEnd w:id="10"/>
    </w:p>
    <w:p w:rsidR="00E0726D" w:rsidRPr="00E0726D" w:rsidRDefault="00E0726D" w:rsidP="00031E42">
      <w:r>
        <w:t>The assignment was divide</w:t>
      </w:r>
      <w:r w:rsidR="00D73301">
        <w:t>d</w:t>
      </w:r>
      <w:r w:rsidR="006A3FE7">
        <w:t xml:space="preserve"> into 4 </w:t>
      </w:r>
      <w:r w:rsidR="00031E42">
        <w:t xml:space="preserve">sub parts: </w:t>
      </w:r>
      <w:r>
        <w:t>User Requ</w:t>
      </w:r>
      <w:r w:rsidR="00031E42">
        <w:t>irements Specification document</w:t>
      </w:r>
      <w:r>
        <w:t>,</w:t>
      </w:r>
      <w:r w:rsidR="00031E42">
        <w:t xml:space="preserve"> Design document, </w:t>
      </w:r>
      <w:r>
        <w:t xml:space="preserve">final implementation and process report .We divided </w:t>
      </w:r>
      <w:r w:rsidR="00D73301">
        <w:t xml:space="preserve">the </w:t>
      </w:r>
      <w:r w:rsidR="00031E42">
        <w:t xml:space="preserve">whole work within </w:t>
      </w:r>
      <w:r w:rsidR="00DD0113">
        <w:t>group members</w:t>
      </w:r>
      <w:r>
        <w:t>.</w:t>
      </w:r>
    </w:p>
    <w:p w:rsidR="002D3B7C" w:rsidRDefault="002D3B7C" w:rsidP="00031E42">
      <w:r>
        <w:t xml:space="preserve"> Here below you can see m</w:t>
      </w:r>
      <w:r w:rsidR="006A3FE7">
        <w:t xml:space="preserve">ajor activities of our project </w:t>
      </w:r>
      <w: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5305"/>
        <w:gridCol w:w="1010"/>
        <w:gridCol w:w="928"/>
        <w:gridCol w:w="1010"/>
        <w:gridCol w:w="1010"/>
      </w:tblGrid>
      <w:tr w:rsidR="002D3B7C" w:rsidRPr="003D1902" w:rsidTr="00031E42">
        <w:tc>
          <w:tcPr>
            <w:tcW w:w="5305"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Armin</w:t>
            </w:r>
          </w:p>
        </w:tc>
        <w:tc>
          <w:tcPr>
            <w:tcW w:w="928"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Bilal</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010" w:type="dxa"/>
            <w:shd w:val="clear" w:color="auto" w:fill="DFD7E7" w:themeFill="accent5" w:themeFillTint="33"/>
          </w:tcPr>
          <w:p w:rsidR="002D3B7C" w:rsidRPr="00A43DE6" w:rsidRDefault="002D3B7C" w:rsidP="00C95FDD">
            <w:pPr>
              <w:rPr>
                <w:rFonts w:ascii="Times New Roman" w:hAnsi="Times New Roman" w:cs="Times New Roman"/>
                <w:b/>
                <w:bCs/>
                <w:sz w:val="28"/>
                <w:szCs w:val="28"/>
              </w:rPr>
            </w:pPr>
            <w:r w:rsidRPr="00A43DE6">
              <w:rPr>
                <w:rFonts w:ascii="Times New Roman" w:hAnsi="Times New Roman" w:cs="Times New Roman"/>
                <w:b/>
                <w:bCs/>
                <w:sz w:val="28"/>
                <w:szCs w:val="28"/>
              </w:rPr>
              <w:t>Thanh</w:t>
            </w:r>
          </w:p>
        </w:tc>
      </w:tr>
      <w:tr w:rsidR="00031E42" w:rsidRPr="003D1902" w:rsidTr="00031E42">
        <w:tc>
          <w:tcPr>
            <w:tcW w:w="5305" w:type="dxa"/>
          </w:tcPr>
          <w:p w:rsidR="00031E42" w:rsidRPr="003B09FA" w:rsidRDefault="00031E42" w:rsidP="00031E42">
            <w:pPr>
              <w:rPr>
                <w:rFonts w:ascii="Times New Roman" w:hAnsi="Times New Roman" w:cs="Times New Roman"/>
                <w:b/>
                <w:bCs/>
                <w:sz w:val="28"/>
                <w:szCs w:val="28"/>
              </w:rPr>
            </w:pPr>
            <w:r w:rsidRPr="003B09FA">
              <w:rPr>
                <w:rFonts w:ascii="Times New Roman" w:hAnsi="Times New Roman" w:cs="Times New Roman"/>
                <w:b/>
                <w:bCs/>
                <w:sz w:val="28"/>
                <w:szCs w:val="28"/>
              </w:rPr>
              <w:t>Introduction</w:t>
            </w:r>
          </w:p>
        </w:tc>
        <w:tc>
          <w:tcPr>
            <w:tcW w:w="1010" w:type="dxa"/>
          </w:tcPr>
          <w:p w:rsidR="00031E42" w:rsidRPr="003B09FA" w:rsidRDefault="00031E42" w:rsidP="00031E42">
            <w:pPr>
              <w:pStyle w:val="ListParagraph"/>
              <w:rPr>
                <w:rFonts w:ascii="Times New Roman" w:hAnsi="Times New Roman" w:cs="Times New Roman"/>
                <w:b/>
                <w:bCs/>
                <w:sz w:val="28"/>
                <w:szCs w:val="28"/>
              </w:rPr>
            </w:pPr>
          </w:p>
        </w:tc>
        <w:tc>
          <w:tcPr>
            <w:tcW w:w="928" w:type="dxa"/>
          </w:tcPr>
          <w:p w:rsidR="00031E42" w:rsidRPr="003B09FA"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0D5DF3" w:rsidRDefault="00031E42" w:rsidP="00031E42">
            <w:pPr>
              <w:pStyle w:val="ListParagraph"/>
              <w:numPr>
                <w:ilvl w:val="0"/>
                <w:numId w:val="13"/>
              </w:numPr>
              <w:rPr>
                <w:rFonts w:ascii="Times New Roman" w:hAnsi="Times New Roman" w:cs="Times New Roman"/>
                <w:b/>
                <w:bCs/>
                <w:sz w:val="28"/>
                <w:szCs w:val="28"/>
              </w:rPr>
            </w:pPr>
          </w:p>
        </w:tc>
        <w:tc>
          <w:tcPr>
            <w:tcW w:w="1010" w:type="dxa"/>
          </w:tcPr>
          <w:p w:rsidR="00031E42" w:rsidRPr="00DA4910" w:rsidRDefault="00031E42" w:rsidP="00031E42">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Non-Functional requirements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diagram</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Class description</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B09FA" w:rsidRDefault="00DD0113" w:rsidP="00DD0113">
            <w:pPr>
              <w:rPr>
                <w:rFonts w:ascii="Times New Roman" w:hAnsi="Times New Roman" w:cs="Times New Roman"/>
                <w:b/>
                <w:bCs/>
                <w:sz w:val="28"/>
                <w:szCs w:val="28"/>
              </w:rPr>
            </w:pPr>
            <w:r w:rsidRPr="003B09FA">
              <w:rPr>
                <w:rFonts w:ascii="Times New Roman" w:hAnsi="Times New Roman" w:cs="Times New Roman"/>
                <w:b/>
                <w:bCs/>
                <w:sz w:val="28"/>
                <w:szCs w:val="28"/>
              </w:rPr>
              <w:t>Sequence diagrams</w:t>
            </w: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7C2679"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FileHandler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Component Class(including child classes)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Pr="003D1902" w:rsidRDefault="00DD0113" w:rsidP="00DD0113">
            <w:pPr>
              <w:rPr>
                <w:rFonts w:ascii="Times New Roman" w:hAnsi="Times New Roman" w:cs="Times New Roman"/>
                <w:b/>
                <w:bCs/>
                <w:sz w:val="28"/>
                <w:szCs w:val="28"/>
              </w:rPr>
            </w:pPr>
            <w:r>
              <w:rPr>
                <w:rFonts w:ascii="Times New Roman" w:hAnsi="Times New Roman" w:cs="Times New Roman"/>
                <w:b/>
                <w:bCs/>
                <w:sz w:val="28"/>
                <w:szCs w:val="28"/>
              </w:rPr>
              <w:t>Network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PipelineSystem class</w:t>
            </w:r>
          </w:p>
        </w:tc>
        <w:tc>
          <w:tcPr>
            <w:tcW w:w="1010" w:type="dxa"/>
          </w:tcPr>
          <w:p w:rsidR="00DD0113" w:rsidRPr="003D1902" w:rsidRDefault="00DD0113" w:rsidP="00DD0113">
            <w:pPr>
              <w:rPr>
                <w:rFonts w:ascii="Times New Roman" w:hAnsi="Times New Roman" w:cs="Times New Roman"/>
                <w:b/>
                <w:bCs/>
                <w:sz w:val="28"/>
                <w:szCs w:val="28"/>
              </w:rPr>
            </w:pPr>
          </w:p>
        </w:tc>
        <w:tc>
          <w:tcPr>
            <w:tcW w:w="928"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Form class</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3D1902" w:rsidRDefault="00DD0113" w:rsidP="00DD0113">
            <w:p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r w:rsidR="00DD0113" w:rsidRPr="003D1902" w:rsidTr="00031E42">
        <w:trPr>
          <w:trHeight w:val="77"/>
        </w:trPr>
        <w:tc>
          <w:tcPr>
            <w:tcW w:w="5305" w:type="dxa"/>
          </w:tcPr>
          <w:p w:rsidR="00DD0113" w:rsidRDefault="00DD0113" w:rsidP="00DD0113">
            <w:pPr>
              <w:rPr>
                <w:rFonts w:ascii="Times New Roman" w:hAnsi="Times New Roman" w:cs="Times New Roman"/>
                <w:b/>
                <w:bCs/>
                <w:sz w:val="28"/>
                <w:szCs w:val="28"/>
              </w:rPr>
            </w:pPr>
            <w:r>
              <w:rPr>
                <w:rFonts w:ascii="Times New Roman" w:hAnsi="Times New Roman" w:cs="Times New Roman"/>
                <w:b/>
                <w:bCs/>
                <w:sz w:val="28"/>
                <w:szCs w:val="28"/>
              </w:rPr>
              <w:t>Progress report</w:t>
            </w: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928"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c>
          <w:tcPr>
            <w:tcW w:w="1010" w:type="dxa"/>
          </w:tcPr>
          <w:p w:rsidR="00DD0113" w:rsidRPr="00DA4910" w:rsidRDefault="00DD0113" w:rsidP="00DD0113">
            <w:pPr>
              <w:pStyle w:val="ListParagraph"/>
              <w:numPr>
                <w:ilvl w:val="0"/>
                <w:numId w:val="13"/>
              </w:numPr>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1" w:name="_Problems,_we_faced"/>
      <w:bookmarkStart w:id="12" w:name="_Toc454390779"/>
      <w:bookmarkEnd w:id="11"/>
      <w:r>
        <w:rPr>
          <w:sz w:val="56"/>
          <w:szCs w:val="56"/>
        </w:rPr>
        <w:t>Important decisions</w:t>
      </w:r>
      <w:r w:rsidR="00031E42">
        <w:rPr>
          <w:sz w:val="56"/>
          <w:szCs w:val="56"/>
        </w:rPr>
        <w:t xml:space="preserve"> </w:t>
      </w:r>
      <w:bookmarkEnd w:id="12"/>
    </w:p>
    <w:p w:rsidR="00031E42" w:rsidRDefault="00DD0113" w:rsidP="00031E42">
      <w:r>
        <w:t xml:space="preserve">During the design stage for USR and design documents, we did make some following considerations and coming up with final decision: </w:t>
      </w:r>
    </w:p>
    <w:p w:rsidR="00DD0113" w:rsidRDefault="00DD0113" w:rsidP="00DD0113">
      <w:pPr>
        <w:pStyle w:val="ListParagraph"/>
        <w:numPr>
          <w:ilvl w:val="0"/>
          <w:numId w:val="14"/>
        </w:numPr>
        <w:spacing w:line="276" w:lineRule="auto"/>
      </w:pPr>
      <w:r>
        <w:t>Consider between two method of add components:</w:t>
      </w:r>
    </w:p>
    <w:p w:rsidR="00DD0113" w:rsidRDefault="00DD0113" w:rsidP="00DD0113">
      <w:pPr>
        <w:pStyle w:val="ListParagraph"/>
        <w:numPr>
          <w:ilvl w:val="1"/>
          <w:numId w:val="14"/>
        </w:numPr>
        <w:spacing w:line="276" w:lineRule="auto"/>
      </w:pPr>
      <w:r>
        <w:t>First solution could be drag and drop component to draw them</w:t>
      </w:r>
    </w:p>
    <w:p w:rsidR="00DD0113" w:rsidRDefault="00DD0113" w:rsidP="00DD0113">
      <w:pPr>
        <w:pStyle w:val="ListParagraph"/>
        <w:numPr>
          <w:ilvl w:val="1"/>
          <w:numId w:val="14"/>
        </w:numPr>
        <w:spacing w:line="276" w:lineRule="auto"/>
      </w:pPr>
      <w:r>
        <w:t>Second solution could be click on the button represent for the component and click on the position which user want to place the component and this one will be drawn.</w:t>
      </w:r>
    </w:p>
    <w:p w:rsidR="00DD0113" w:rsidRDefault="00DD0113" w:rsidP="00DD0113">
      <w:pPr>
        <w:pStyle w:val="ListParagraph"/>
        <w:numPr>
          <w:ilvl w:val="1"/>
          <w:numId w:val="14"/>
        </w:numPr>
        <w:spacing w:line="276" w:lineRule="auto"/>
      </w:pPr>
      <w:r>
        <w:t>Decision: the second solution seem to be easier for user to use than drag and drop. With drag and drop, users have to hold the mouse while finding the position which they want to place the component.</w:t>
      </w:r>
    </w:p>
    <w:p w:rsidR="00DD0113" w:rsidRDefault="00DD0113" w:rsidP="00DD0113">
      <w:pPr>
        <w:pStyle w:val="ListParagraph"/>
        <w:numPr>
          <w:ilvl w:val="0"/>
          <w:numId w:val="14"/>
        </w:numPr>
        <w:spacing w:line="276" w:lineRule="auto"/>
      </w:pPr>
      <w:r>
        <w:t>Delete component can be done in 2 methods:</w:t>
      </w:r>
    </w:p>
    <w:p w:rsidR="00DD0113" w:rsidRDefault="00DD0113" w:rsidP="00DD0113">
      <w:pPr>
        <w:pStyle w:val="ListParagraph"/>
        <w:numPr>
          <w:ilvl w:val="1"/>
          <w:numId w:val="14"/>
        </w:numPr>
        <w:spacing w:line="276" w:lineRule="auto"/>
      </w:pPr>
      <w:r>
        <w:t>Users can choose the component they want to delete and press delete to delete them.</w:t>
      </w:r>
    </w:p>
    <w:p w:rsidR="00DD0113" w:rsidRDefault="00DD0113" w:rsidP="00DD0113">
      <w:pPr>
        <w:pStyle w:val="ListParagraph"/>
        <w:numPr>
          <w:ilvl w:val="1"/>
          <w:numId w:val="14"/>
        </w:numPr>
        <w:spacing w:line="276" w:lineRule="auto"/>
      </w:pPr>
      <w:r>
        <w:t>Users can choose the delete button first and click on the component to delete them.</w:t>
      </w:r>
    </w:p>
    <w:p w:rsidR="00DD0113" w:rsidRDefault="00DD0113" w:rsidP="00DD0113">
      <w:pPr>
        <w:pStyle w:val="ListParagraph"/>
        <w:numPr>
          <w:ilvl w:val="1"/>
          <w:numId w:val="14"/>
        </w:numPr>
        <w:spacing w:line="276" w:lineRule="auto"/>
      </w:pPr>
      <w:r>
        <w:t>Decision: Base on the consistency of UID design concept, the second solution seem to be easier for user to follow that function. Since, all the components when they want to draw it, they have to click on the button representing for the components and place them. Applying the same instruction for deleting helps users feel more comfortable when they applied their mental model.</w:t>
      </w:r>
    </w:p>
    <w:p w:rsidR="00090539" w:rsidRDefault="00090539" w:rsidP="00090539">
      <w:pPr>
        <w:pStyle w:val="ListParagraph"/>
        <w:numPr>
          <w:ilvl w:val="0"/>
          <w:numId w:val="14"/>
        </w:numPr>
        <w:spacing w:line="276" w:lineRule="auto"/>
      </w:pPr>
      <w:r>
        <w:t xml:space="preserve">Implementation of warning that deleting components will also remove all connected pipelines. </w:t>
      </w:r>
    </w:p>
    <w:p w:rsidR="00090539" w:rsidRDefault="00090539" w:rsidP="00090539">
      <w:pPr>
        <w:pStyle w:val="ListParagraph"/>
        <w:numPr>
          <w:ilvl w:val="1"/>
          <w:numId w:val="14"/>
        </w:numPr>
        <w:spacing w:line="276" w:lineRule="auto"/>
      </w:pPr>
      <w:r>
        <w:t xml:space="preserve">For consistency factor, it should be applied for remove pipelines as well. This leads to the problem of interrupting users during their working flow. </w:t>
      </w:r>
    </w:p>
    <w:p w:rsidR="00090539" w:rsidRDefault="00090539" w:rsidP="00090539">
      <w:pPr>
        <w:pStyle w:val="ListParagraph"/>
        <w:numPr>
          <w:ilvl w:val="1"/>
          <w:numId w:val="14"/>
        </w:numPr>
        <w:spacing w:line="276" w:lineRule="auto"/>
      </w:pPr>
      <w:r>
        <w:t xml:space="preserve">Another suggestion could be, users is allowed to remove any components immediately and the undo function will be offered. </w:t>
      </w:r>
    </w:p>
    <w:p w:rsidR="00090539" w:rsidRDefault="00EF5DC5" w:rsidP="00EF5DC5">
      <w:pPr>
        <w:pStyle w:val="ListParagraph"/>
        <w:numPr>
          <w:ilvl w:val="1"/>
          <w:numId w:val="14"/>
        </w:numPr>
        <w:spacing w:line="276" w:lineRule="auto"/>
      </w:pPr>
      <w:r>
        <w:t xml:space="preserve">Decision: We decided to display the warning messages for the remove pipeline as well to make sure that the factor of consistency in user interface design concept not being effected. </w:t>
      </w:r>
    </w:p>
    <w:p w:rsidR="00090539" w:rsidRDefault="00EF5DC5" w:rsidP="00090539">
      <w:pPr>
        <w:pStyle w:val="ListParagraph"/>
        <w:numPr>
          <w:ilvl w:val="0"/>
          <w:numId w:val="14"/>
        </w:numPr>
        <w:spacing w:line="276" w:lineRule="auto"/>
      </w:pPr>
      <w:r>
        <w:t>Consider about the pipeline class should be a subclass of the component class. Final decision is that pipeline class has some special properties and it should be kept as a separated class.</w:t>
      </w:r>
    </w:p>
    <w:p w:rsidR="00EF5DC5" w:rsidRPr="00031E42" w:rsidRDefault="00EF5DC5" w:rsidP="00EF5DC5">
      <w:pPr>
        <w:spacing w:line="276" w:lineRule="auto"/>
      </w:pPr>
    </w:p>
    <w:p w:rsidR="00EF5DC5" w:rsidRDefault="00EF5DC5" w:rsidP="00EF5DC5">
      <w:pPr>
        <w:pStyle w:val="Heading1"/>
        <w:rPr>
          <w:sz w:val="56"/>
          <w:szCs w:val="56"/>
        </w:rPr>
      </w:pPr>
      <w:r>
        <w:rPr>
          <w:sz w:val="56"/>
          <w:szCs w:val="56"/>
        </w:rPr>
        <w:t>Implementation process:</w:t>
      </w:r>
    </w:p>
    <w:p w:rsidR="00EF5DC5" w:rsidRDefault="00EF5DC5" w:rsidP="00AE1EA8">
      <w:r>
        <w:t xml:space="preserve">GitHub is used to share source code and for collaborative working purpose: </w:t>
      </w:r>
    </w:p>
    <w:p w:rsidR="00EF5DC5" w:rsidRDefault="00C73658" w:rsidP="00AE1EA8">
      <w:hyperlink r:id="rId7" w:history="1">
        <w:r w:rsidR="00EF5DC5" w:rsidRPr="0074256E">
          <w:rPr>
            <w:rStyle w:val="Hyperlink"/>
          </w:rPr>
          <w:t>https://github.com/thanhhnk/OOD/tree/master/OOD2</w:t>
        </w:r>
      </w:hyperlink>
      <w:r w:rsidR="00EF5DC5">
        <w:t xml:space="preserve"> </w:t>
      </w:r>
    </w:p>
    <w:p w:rsidR="00EF5DC5" w:rsidRDefault="00EF5DC5" w:rsidP="00AE1EA8">
      <w:r>
        <w:lastRenderedPageBreak/>
        <w:t xml:space="preserve">To make sure that the projects is completed on time, some functionalities, for instance read and write the network object to the text files need to be done independently without the complete implementation of network class and form class. In this case, unit test is used for testing and debugging the </w:t>
      </w:r>
      <w:proofErr w:type="spellStart"/>
      <w:r>
        <w:t>FileHanlder</w:t>
      </w:r>
      <w:proofErr w:type="spellEnd"/>
      <w:r>
        <w:t xml:space="preserve"> class independently with others process.</w:t>
      </w:r>
    </w:p>
    <w:p w:rsidR="00031E42" w:rsidRPr="00031E42" w:rsidRDefault="00EF5DC5" w:rsidP="00031E42">
      <w:r>
        <w:t xml:space="preserve">  </w:t>
      </w:r>
    </w:p>
    <w:p w:rsidR="00286461" w:rsidRPr="00F4147B" w:rsidRDefault="00202412" w:rsidP="009F5ED0">
      <w:pPr>
        <w:pStyle w:val="Heading1"/>
        <w:rPr>
          <w:sz w:val="56"/>
          <w:szCs w:val="56"/>
        </w:rPr>
      </w:pPr>
      <w:bookmarkStart w:id="13" w:name="_Toc454390780"/>
      <w:r w:rsidRPr="00F4147B">
        <w:rPr>
          <w:sz w:val="56"/>
          <w:szCs w:val="56"/>
        </w:rPr>
        <w:t>Problems, we</w:t>
      </w:r>
      <w:r w:rsidR="00286461" w:rsidRPr="00F4147B">
        <w:rPr>
          <w:sz w:val="56"/>
          <w:szCs w:val="56"/>
        </w:rPr>
        <w:t xml:space="preserve"> faced</w:t>
      </w:r>
      <w:bookmarkEnd w:id="13"/>
    </w:p>
    <w:p w:rsidR="00202412" w:rsidRDefault="00202412" w:rsidP="00AE1EA8">
      <w:r>
        <w:t>The only major problem that we faced in</w:t>
      </w:r>
      <w:r w:rsidR="007B4622">
        <w:t xml:space="preserve"> the </w:t>
      </w:r>
      <w:r w:rsidR="006A3FE7">
        <w:t xml:space="preserve">whole process </w:t>
      </w:r>
      <w:r>
        <w:t xml:space="preserve">was “time management” .Some group </w:t>
      </w:r>
      <w:r w:rsidR="006A3FE7">
        <w:t>members had different schedules</w:t>
      </w:r>
      <w:r>
        <w:t>, so it was quite hard for us to arrange such time where everyone is free.</w:t>
      </w:r>
    </w:p>
    <w:p w:rsidR="00202412" w:rsidRPr="0013614D" w:rsidRDefault="00202412" w:rsidP="00AE1EA8">
      <w:r>
        <w:t>Otherwise almost every</w:t>
      </w:r>
      <w:r w:rsidR="006A3FE7">
        <w:t>thing went surprisingly perfect</w:t>
      </w:r>
      <w:r>
        <w:t>.</w:t>
      </w:r>
    </w:p>
    <w:p w:rsidR="00286461" w:rsidRPr="00F4147B" w:rsidRDefault="00202412" w:rsidP="009F5ED0">
      <w:pPr>
        <w:pStyle w:val="Heading1"/>
        <w:rPr>
          <w:sz w:val="56"/>
          <w:szCs w:val="56"/>
        </w:rPr>
      </w:pPr>
      <w:bookmarkStart w:id="14" w:name="_Personal_views"/>
      <w:bookmarkStart w:id="15" w:name="_Toc454390781"/>
      <w:bookmarkEnd w:id="14"/>
      <w:r w:rsidRPr="00F4147B">
        <w:rPr>
          <w:sz w:val="56"/>
          <w:szCs w:val="56"/>
        </w:rPr>
        <w:t>Personal views</w:t>
      </w:r>
      <w:bookmarkEnd w:id="15"/>
    </w:p>
    <w:p w:rsidR="00321F39" w:rsidRDefault="00321F39">
      <w:pPr>
        <w:rPr>
          <w:rFonts w:ascii="Garamond" w:hAnsi="Garamond"/>
          <w:b/>
          <w:sz w:val="40"/>
          <w:szCs w:val="40"/>
        </w:rPr>
      </w:pPr>
      <w:r>
        <w:rPr>
          <w:rFonts w:ascii="Garamond" w:hAnsi="Garamond"/>
          <w:b/>
          <w:sz w:val="40"/>
          <w:szCs w:val="40"/>
        </w:rPr>
        <w:t>Armin:</w:t>
      </w:r>
    </w:p>
    <w:p w:rsidR="00670BDD" w:rsidRDefault="00670BDD">
      <w:pPr>
        <w:rPr>
          <w:rFonts w:ascii="Garamond" w:hAnsi="Garamond"/>
          <w:b/>
          <w:sz w:val="40"/>
          <w:szCs w:val="40"/>
        </w:rPr>
      </w:pPr>
      <w:r>
        <w:t xml:space="preserve">As an individual, working </w:t>
      </w:r>
      <w:r w:rsidR="00080497">
        <w:t xml:space="preserve">in this project has added </w:t>
      </w:r>
      <w:r>
        <w:t xml:space="preserve">some valuable </w:t>
      </w:r>
      <w:r w:rsidR="00080497">
        <w:t>points</w:t>
      </w:r>
      <w:r>
        <w:t xml:space="preserve"> in</w:t>
      </w:r>
      <w:r w:rsidR="00080497">
        <w:t xml:space="preserve"> my</w:t>
      </w:r>
      <w:r>
        <w:t xml:space="preserve"> both personal and working personality. I have learned to </w:t>
      </w:r>
      <w:r w:rsidR="007C6CA4">
        <w:t xml:space="preserve">write, </w:t>
      </w:r>
      <w:r>
        <w:t>analyzed</w:t>
      </w:r>
      <w:r w:rsidR="007C6CA4">
        <w:t xml:space="preserve"> and </w:t>
      </w:r>
      <w:r w:rsidR="00080497">
        <w:t>understand</w:t>
      </w:r>
      <w:r>
        <w:t xml:space="preserve"> UML, use cases, diagrams such as sequence and</w:t>
      </w:r>
      <w:r w:rsidR="007C6CA4">
        <w:t xml:space="preserve"> class diagram and practice my knowledge which I have learned in previous courses. This project not only helped me to understand and learn</w:t>
      </w:r>
      <w:r w:rsidR="00080497">
        <w:t xml:space="preserve"> these aspect,</w:t>
      </w:r>
      <w:r w:rsidR="007C6CA4">
        <w:t xml:space="preserve"> but also implementing what we have agreed and designed had great impact in my knowledge. I also learned some aspect of the group working such as commitment and communication skills.   </w:t>
      </w:r>
    </w:p>
    <w:p w:rsidR="00321F39" w:rsidRDefault="00321F39">
      <w:pPr>
        <w:rPr>
          <w:rFonts w:ascii="Garamond" w:hAnsi="Garamond"/>
          <w:b/>
          <w:sz w:val="40"/>
          <w:szCs w:val="40"/>
        </w:rPr>
      </w:pPr>
      <w:r>
        <w:rPr>
          <w:rFonts w:ascii="Garamond" w:hAnsi="Garamond"/>
          <w:b/>
          <w:sz w:val="40"/>
          <w:szCs w:val="40"/>
        </w:rPr>
        <w:t>Bilal:</w:t>
      </w:r>
    </w:p>
    <w:p w:rsidR="00321F39" w:rsidRDefault="00321F39">
      <w:pPr>
        <w:rPr>
          <w:rFonts w:ascii="Garamond" w:hAnsi="Garamond"/>
          <w:b/>
          <w:sz w:val="40"/>
          <w:szCs w:val="40"/>
        </w:rPr>
      </w:pPr>
      <w:r>
        <w:rPr>
          <w:rFonts w:ascii="Garamond" w:hAnsi="Garamond"/>
          <w:b/>
          <w:sz w:val="40"/>
          <w:szCs w:val="40"/>
        </w:rPr>
        <w:t>Thanh:</w:t>
      </w:r>
    </w:p>
    <w:p w:rsidR="00AE1EA8" w:rsidRDefault="00AE1EA8" w:rsidP="00AE1EA8">
      <w:r>
        <w:t xml:space="preserve">Working with this project gave me a better understating about the design processes and how to indicate the requirements of the user in the best way by using UM diagrams. I also realized that there </w:t>
      </w:r>
      <w:r w:rsidR="00C73658">
        <w:t>is</w:t>
      </w:r>
      <w:r>
        <w:t xml:space="preserve"> a b</w:t>
      </w:r>
      <w:bookmarkStart w:id="16" w:name="_GoBack"/>
      <w:bookmarkEnd w:id="16"/>
      <w:r>
        <w:t xml:space="preserve">ig gap between design phrases and implementation. During the implementation, I saw that there were many problems we forgot to consider during the design processes and many methods need to be added. Overall, I think if the design is done in a good way, the implementation process can be done in an effective way.  </w:t>
      </w:r>
    </w:p>
    <w:p w:rsidR="00321F39" w:rsidRDefault="00321F39">
      <w:pPr>
        <w:rPr>
          <w:rFonts w:ascii="Garamond" w:hAnsi="Garamond"/>
          <w:b/>
          <w:sz w:val="40"/>
          <w:szCs w:val="40"/>
        </w:rPr>
      </w:pPr>
      <w:r>
        <w:rPr>
          <w:rFonts w:ascii="Garamond" w:hAnsi="Garamond"/>
          <w:b/>
          <w:sz w:val="40"/>
          <w:szCs w:val="40"/>
        </w:rPr>
        <w:t>Raima:</w:t>
      </w:r>
    </w:p>
    <w:p w:rsidR="006044F6" w:rsidRDefault="00DD0113" w:rsidP="00AE1EA8">
      <w:r>
        <w:t xml:space="preserve">This project proved </w:t>
      </w:r>
      <w:r w:rsidR="006044F6" w:rsidRPr="006044F6">
        <w:t xml:space="preserve">really helpful for me.I gained a lot of knowledge </w:t>
      </w:r>
      <w:r>
        <w:t>in the field of documentation</w:t>
      </w:r>
      <w:r w:rsidR="006044F6">
        <w:t>.</w:t>
      </w:r>
      <w:r>
        <w:t xml:space="preserve"> </w:t>
      </w:r>
      <w:r w:rsidR="006044F6">
        <w:t xml:space="preserve">And after this project I am convinced that documentation is key </w:t>
      </w:r>
      <w:r w:rsidR="007B4622">
        <w:t>to</w:t>
      </w:r>
      <w:r w:rsidR="006044F6">
        <w:t xml:space="preserve"> success</w:t>
      </w:r>
      <w:r w:rsidR="00AA41FB">
        <w:t>ful</w:t>
      </w:r>
      <w:r w:rsidR="006044F6">
        <w:t xml:space="preserve"> implementation</w:t>
      </w:r>
      <w:r w:rsidR="00AA41FB">
        <w:t xml:space="preserve"> of </w:t>
      </w:r>
      <w:r w:rsidR="007B4622">
        <w:t xml:space="preserve">the </w:t>
      </w:r>
      <w:r w:rsidR="00AE1EA8">
        <w:t>project</w:t>
      </w:r>
      <w:r w:rsidR="006044F6">
        <w:t xml:space="preserve">. </w:t>
      </w:r>
    </w:p>
    <w:p w:rsidR="008C0EEA" w:rsidRDefault="008C0EEA" w:rsidP="009F5ED0">
      <w:pPr>
        <w:pStyle w:val="Heading1"/>
        <w:rPr>
          <w:sz w:val="56"/>
          <w:szCs w:val="56"/>
        </w:rPr>
      </w:pPr>
      <w:bookmarkStart w:id="17" w:name="_Conclusion"/>
      <w:bookmarkEnd w:id="17"/>
      <w:r w:rsidRPr="00F4147B">
        <w:rPr>
          <w:rFonts w:ascii="Times New Roman" w:hAnsi="Times New Roman" w:cs="Times New Roman"/>
          <w:sz w:val="56"/>
          <w:szCs w:val="56"/>
        </w:rPr>
        <w:t xml:space="preserve"> </w:t>
      </w:r>
      <w:bookmarkStart w:id="18" w:name="_Toc454390782"/>
      <w:r w:rsidRPr="00F4147B">
        <w:rPr>
          <w:sz w:val="56"/>
          <w:szCs w:val="56"/>
        </w:rPr>
        <w:t>Conclusion</w:t>
      </w:r>
      <w:bookmarkEnd w:id="18"/>
    </w:p>
    <w:p w:rsidR="00D27267" w:rsidRPr="00D27267" w:rsidRDefault="00D27267" w:rsidP="00AE1EA8">
      <w:r>
        <w:lastRenderedPageBreak/>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31E42"/>
    <w:rsid w:val="00080497"/>
    <w:rsid w:val="00090539"/>
    <w:rsid w:val="000B3BC2"/>
    <w:rsid w:val="000F2FA4"/>
    <w:rsid w:val="000F3AFD"/>
    <w:rsid w:val="001E16EC"/>
    <w:rsid w:val="00202412"/>
    <w:rsid w:val="0026539D"/>
    <w:rsid w:val="00286461"/>
    <w:rsid w:val="002D3B7C"/>
    <w:rsid w:val="00321F39"/>
    <w:rsid w:val="004551BA"/>
    <w:rsid w:val="004D0685"/>
    <w:rsid w:val="006044F6"/>
    <w:rsid w:val="00670BDD"/>
    <w:rsid w:val="006A3FE7"/>
    <w:rsid w:val="006C6693"/>
    <w:rsid w:val="007B4622"/>
    <w:rsid w:val="007C6CA4"/>
    <w:rsid w:val="008C0EEA"/>
    <w:rsid w:val="008D355C"/>
    <w:rsid w:val="009A55C9"/>
    <w:rsid w:val="009F5ED0"/>
    <w:rsid w:val="00A66125"/>
    <w:rsid w:val="00A71489"/>
    <w:rsid w:val="00AA41FB"/>
    <w:rsid w:val="00AE1EA8"/>
    <w:rsid w:val="00B300E8"/>
    <w:rsid w:val="00B60BD6"/>
    <w:rsid w:val="00BC0D9C"/>
    <w:rsid w:val="00C73658"/>
    <w:rsid w:val="00C75EEB"/>
    <w:rsid w:val="00CA1EA0"/>
    <w:rsid w:val="00CA6A5B"/>
    <w:rsid w:val="00CF32DA"/>
    <w:rsid w:val="00D27267"/>
    <w:rsid w:val="00D73301"/>
    <w:rsid w:val="00DD0113"/>
    <w:rsid w:val="00E067C4"/>
    <w:rsid w:val="00E0726D"/>
    <w:rsid w:val="00E52310"/>
    <w:rsid w:val="00EF5DC5"/>
    <w:rsid w:val="00F3242A"/>
    <w:rsid w:val="00F4147B"/>
    <w:rsid w:val="00F42771"/>
    <w:rsid w:val="00F62766"/>
    <w:rsid w:val="00F813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github.com/thanhhnk/OOD/tree/master/OOD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3543D3A-9F62-4D92-9B8C-99D4DBF4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173</TotalTime>
  <Pages>1</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Thanh Hnk</cp:lastModifiedBy>
  <cp:revision>40</cp:revision>
  <dcterms:created xsi:type="dcterms:W3CDTF">2016-06-17T15:11:00Z</dcterms:created>
  <dcterms:modified xsi:type="dcterms:W3CDTF">2016-06-24T17:00:00Z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